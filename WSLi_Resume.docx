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AA330" w14:textId="0F21B53D" w:rsidR="00A77BEC" w:rsidRPr="001145EB" w:rsidRDefault="0074624C" w:rsidP="00A77BEC">
      <w:pPr>
        <w:tabs>
          <w:tab w:val="right" w:pos="10800"/>
        </w:tabs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t>Wenshuo Li</w:t>
      </w:r>
    </w:p>
    <w:p w14:paraId="78434BA4" w14:textId="38C24D94" w:rsidR="00A77BEC" w:rsidRPr="00963F17" w:rsidRDefault="0074624C" w:rsidP="00A77BEC">
      <w:pPr>
        <w:tabs>
          <w:tab w:val="right" w:pos="10800"/>
        </w:tabs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716-310 Bloor Street W,</w:t>
      </w:r>
      <w:r w:rsidR="00A77BEC"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>(+1)</w:t>
      </w:r>
      <w:r w:rsidR="00482B37"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>416-834-2115</w:t>
      </w:r>
    </w:p>
    <w:p w14:paraId="48B9BF4D" w14:textId="0F8FD271" w:rsidR="00A77BEC" w:rsidRDefault="0074624C" w:rsidP="00CA32BA">
      <w:pPr>
        <w:tabs>
          <w:tab w:val="right" w:pos="10800"/>
        </w:tabs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Toronto, Ontario</w:t>
      </w:r>
      <w:r w:rsidR="00A77BEC">
        <w:rPr>
          <w:rFonts w:ascii="Arial" w:hAnsi="Arial" w:cs="Arial"/>
          <w:sz w:val="20"/>
          <w:szCs w:val="22"/>
        </w:rPr>
        <w:tab/>
      </w:r>
      <w:hyperlink r:id="rId8" w:history="1">
        <w:r w:rsidR="00F623F7" w:rsidRPr="00E33E35">
          <w:rPr>
            <w:rStyle w:val="Hyperlink"/>
            <w:rFonts w:ascii="Arial" w:hAnsi="Arial" w:cs="Arial"/>
            <w:sz w:val="20"/>
            <w:szCs w:val="22"/>
          </w:rPr>
          <w:t>Wenshuo.li@mail.utoronto.ca</w:t>
        </w:r>
      </w:hyperlink>
    </w:p>
    <w:p w14:paraId="7BFAEC8F" w14:textId="3A6888FE" w:rsidR="00F623F7" w:rsidRPr="00CA32BA" w:rsidRDefault="00F623F7" w:rsidP="00CA32BA">
      <w:pPr>
        <w:tabs>
          <w:tab w:val="right" w:pos="10800"/>
        </w:tabs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Pr="00F623F7">
        <w:rPr>
          <w:rFonts w:ascii="Arial" w:hAnsi="Arial" w:cs="Arial"/>
          <w:sz w:val="20"/>
          <w:szCs w:val="22"/>
        </w:rPr>
        <w:t>https://github.com/liDavidM21</w:t>
      </w:r>
    </w:p>
    <w:p w14:paraId="18ECB608" w14:textId="10F8EDAA" w:rsidR="00A77BEC" w:rsidRPr="00131561" w:rsidRDefault="00A77BEC" w:rsidP="00A77BEC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jc w:val="center"/>
        <w:rPr>
          <w:rFonts w:ascii="Arial" w:hAnsi="Arial" w:cs="Arial"/>
          <w:bCs/>
        </w:rPr>
      </w:pPr>
      <w:r w:rsidRPr="00131561">
        <w:rPr>
          <w:rFonts w:ascii="Arial" w:hAnsi="Arial" w:cs="Arial"/>
          <w:bCs/>
        </w:rPr>
        <w:t>EDUCATION</w:t>
      </w:r>
    </w:p>
    <w:p w14:paraId="3C80A48F" w14:textId="77777777" w:rsidR="00A77BEC" w:rsidRPr="00D220B1" w:rsidRDefault="00A77BEC" w:rsidP="00883C79">
      <w:pPr>
        <w:tabs>
          <w:tab w:val="right" w:pos="10800"/>
        </w:tabs>
        <w:rPr>
          <w:rFonts w:ascii="Arial" w:hAnsi="Arial" w:cs="Arial"/>
          <w:sz w:val="20"/>
        </w:rPr>
      </w:pPr>
    </w:p>
    <w:p w14:paraId="2E35D7F8" w14:textId="3B67C767" w:rsidR="00A77BEC" w:rsidRPr="00D220B1" w:rsidRDefault="00883C79" w:rsidP="00A77BEC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/>
        </w:rPr>
        <w:t>University of Toronto</w:t>
      </w:r>
      <w:r w:rsidR="00A77BEC" w:rsidRPr="00D220B1"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  <w:bCs/>
        </w:rPr>
        <w:t>Toronto, Ontario</w:t>
      </w:r>
    </w:p>
    <w:p w14:paraId="62AB0CA6" w14:textId="1DF08745" w:rsidR="00A77BEC" w:rsidRPr="00D220B1" w:rsidRDefault="00883C79" w:rsidP="00A77BEC">
      <w:pPr>
        <w:pStyle w:val="Heading7"/>
        <w:tabs>
          <w:tab w:val="left" w:pos="657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  <w:b w:val="0"/>
          <w:bCs w:val="0"/>
        </w:rPr>
        <w:t xml:space="preserve">Bachelor of Science in </w:t>
      </w:r>
      <w:r w:rsidRPr="000E6D58">
        <w:rPr>
          <w:rFonts w:ascii="Arial" w:hAnsi="Arial" w:cs="Arial"/>
        </w:rPr>
        <w:t>Computer Science</w:t>
      </w:r>
      <w:r w:rsidR="00A77BEC">
        <w:rPr>
          <w:rFonts w:ascii="Arial" w:hAnsi="Arial" w:cs="Arial"/>
          <w:b w:val="0"/>
          <w:bCs w:val="0"/>
        </w:rPr>
        <w:tab/>
      </w:r>
      <w:r w:rsidR="00791099">
        <w:rPr>
          <w:rFonts w:ascii="Arial" w:hAnsi="Arial" w:cs="Arial"/>
          <w:bCs w:val="0"/>
        </w:rPr>
        <w:fldChar w:fldCharType="begin"/>
      </w:r>
      <w:r w:rsidR="00A77BEC" w:rsidRPr="0059297B">
        <w:rPr>
          <w:rFonts w:ascii="Arial" w:hAnsi="Arial" w:cs="Arial"/>
          <w:bCs w:val="0"/>
        </w:rPr>
        <w:instrText>MACROBUTTON DoFieldClick</w:instrText>
      </w:r>
      <w:r w:rsidR="00A77BEC">
        <w:rPr>
          <w:rFonts w:ascii="Arial" w:hAnsi="Arial" w:cs="Arial"/>
          <w:bCs w:val="0"/>
        </w:rPr>
        <w:instrText xml:space="preserve"> </w:instrText>
      </w:r>
      <w:r w:rsidR="00A77BEC" w:rsidRPr="00D220B1">
        <w:rPr>
          <w:rFonts w:ascii="Arial" w:hAnsi="Arial" w:cs="Arial"/>
          <w:bCs w:val="0"/>
        </w:rPr>
        <w:instrText xml:space="preserve">GPA: </w:instrText>
      </w:r>
      <w:r w:rsidR="00791099">
        <w:rPr>
          <w:rFonts w:ascii="Arial" w:hAnsi="Arial" w:cs="Arial"/>
          <w:bCs w:val="0"/>
        </w:rPr>
        <w:fldChar w:fldCharType="end"/>
      </w:r>
      <w:r>
        <w:rPr>
          <w:rFonts w:ascii="Arial" w:hAnsi="Arial" w:cs="Arial"/>
          <w:bCs w:val="0"/>
        </w:rPr>
        <w:t>3.48/4.0</w:t>
      </w:r>
      <w:r w:rsidR="00A77BEC" w:rsidRPr="00D220B1">
        <w:rPr>
          <w:rFonts w:ascii="Arial" w:hAnsi="Arial" w:cs="Arial"/>
          <w:bCs w:val="0"/>
          <w:i w:val="0"/>
          <w:iCs w:val="0"/>
        </w:rPr>
        <w:tab/>
      </w:r>
      <w:r>
        <w:rPr>
          <w:rFonts w:ascii="Arial" w:hAnsi="Arial" w:cs="Arial"/>
          <w:b w:val="0"/>
          <w:bCs w:val="0"/>
          <w:i w:val="0"/>
          <w:iCs w:val="0"/>
        </w:rPr>
        <w:t>2017-09</w:t>
      </w:r>
      <w:r w:rsidR="00482B37">
        <w:rPr>
          <w:rFonts w:ascii="Arial" w:hAnsi="Arial" w:cs="Arial"/>
          <w:b w:val="0"/>
          <w:bCs w:val="0"/>
          <w:i w:val="0"/>
          <w:iCs w:val="0"/>
        </w:rPr>
        <w:t xml:space="preserve"> </w:t>
      </w:r>
      <w:r>
        <w:rPr>
          <w:rFonts w:ascii="Arial" w:hAnsi="Arial" w:cs="Arial"/>
          <w:b w:val="0"/>
          <w:bCs w:val="0"/>
          <w:i w:val="0"/>
          <w:iCs w:val="0"/>
        </w:rPr>
        <w:t xml:space="preserve"> - </w:t>
      </w:r>
      <w:r w:rsidR="00482B37">
        <w:rPr>
          <w:rFonts w:ascii="Arial" w:hAnsi="Arial" w:cs="Arial"/>
          <w:b w:val="0"/>
          <w:bCs w:val="0"/>
          <w:i w:val="0"/>
          <w:iCs w:val="0"/>
        </w:rPr>
        <w:t xml:space="preserve"> </w:t>
      </w:r>
      <w:r>
        <w:rPr>
          <w:rFonts w:ascii="Arial" w:hAnsi="Arial" w:cs="Arial"/>
          <w:b w:val="0"/>
          <w:bCs w:val="0"/>
          <w:i w:val="0"/>
          <w:iCs w:val="0"/>
        </w:rPr>
        <w:t>Present</w:t>
      </w:r>
    </w:p>
    <w:p w14:paraId="483A5C34" w14:textId="1ED98353" w:rsidR="00A77BEC" w:rsidRDefault="00883C79" w:rsidP="00A77BEC">
      <w:pPr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2018</w:t>
      </w:r>
      <w:r w:rsidR="00230879">
        <w:rPr>
          <w:rFonts w:ascii="Arial" w:hAnsi="Arial" w:cs="Arial"/>
          <w:sz w:val="20"/>
        </w:rPr>
        <w:t xml:space="preserve"> Summer</w:t>
      </w:r>
      <w:r w:rsidR="00D65AB3">
        <w:rPr>
          <w:rFonts w:ascii="Arial" w:hAnsi="Arial" w:cs="Arial"/>
          <w:sz w:val="20"/>
        </w:rPr>
        <w:t xml:space="preserve"> </w:t>
      </w:r>
      <w:r w:rsidR="000E6D58">
        <w:rPr>
          <w:rFonts w:ascii="Arial" w:hAnsi="Arial" w:cs="Arial"/>
          <w:sz w:val="20"/>
        </w:rPr>
        <w:t>&amp;</w:t>
      </w:r>
      <w:r w:rsidR="00D65AB3" w:rsidRPr="00D65AB3">
        <w:rPr>
          <w:rFonts w:ascii="Arial" w:hAnsi="Arial" w:cs="Arial"/>
          <w:color w:val="FF0000"/>
          <w:sz w:val="20"/>
        </w:rPr>
        <w:t xml:space="preserve"> </w:t>
      </w:r>
      <w:r w:rsidR="00230879">
        <w:rPr>
          <w:rFonts w:ascii="Arial" w:hAnsi="Arial" w:cs="Arial"/>
          <w:sz w:val="20"/>
        </w:rPr>
        <w:t>2019 Winter Dean’s List Scholar</w:t>
      </w:r>
    </w:p>
    <w:p w14:paraId="5C2EBBA5" w14:textId="1086E4FA" w:rsidR="00230879" w:rsidRDefault="00230879" w:rsidP="00A77BEC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230879">
        <w:rPr>
          <w:rFonts w:ascii="Arial" w:hAnsi="Arial" w:cs="Arial"/>
          <w:sz w:val="20"/>
        </w:rPr>
        <w:t>Louis Savlov (Uc'37) Scholarships In Sciences And Humanities At University College</w:t>
      </w:r>
    </w:p>
    <w:p w14:paraId="220AF216" w14:textId="36D040EB" w:rsidR="00230879" w:rsidRPr="00D220B1" w:rsidRDefault="00230879" w:rsidP="00A77BEC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230879">
        <w:rPr>
          <w:rFonts w:ascii="Arial" w:hAnsi="Arial" w:cs="Arial"/>
          <w:sz w:val="20"/>
        </w:rPr>
        <w:t>University College Special Admission Scholarships</w:t>
      </w:r>
    </w:p>
    <w:p w14:paraId="01F01CCC" w14:textId="77777777" w:rsidR="00A77BEC" w:rsidRPr="00D220B1" w:rsidRDefault="00A77BEC" w:rsidP="00A77BEC">
      <w:pPr>
        <w:pStyle w:val="BodyText"/>
        <w:spacing w:after="0"/>
        <w:rPr>
          <w:rFonts w:ascii="Arial" w:hAnsi="Arial" w:cs="Arial"/>
          <w:bCs/>
          <w:sz w:val="20"/>
        </w:rPr>
      </w:pPr>
    </w:p>
    <w:p w14:paraId="738D72C8" w14:textId="77777777" w:rsidR="00A77BEC" w:rsidRPr="006F2398" w:rsidRDefault="00791099" w:rsidP="00A77BEC">
      <w:pPr>
        <w:pStyle w:val="BodyText"/>
        <w:pBdr>
          <w:bottom w:val="single" w:sz="4" w:space="1" w:color="auto"/>
        </w:pBdr>
        <w:spacing w:after="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fldChar w:fldCharType="begin"/>
      </w:r>
      <w:r w:rsidR="00A77BEC" w:rsidRPr="0099542D">
        <w:instrText xml:space="preserve"> </w:instrText>
      </w:r>
      <w:r w:rsidR="00A77BEC" w:rsidRPr="0099542D">
        <w:rPr>
          <w:rFonts w:ascii="Arial" w:hAnsi="Arial" w:cs="Arial"/>
          <w:bCs/>
        </w:rPr>
        <w:instrText>MACROBUTTON DoFieldClick</w:instrText>
      </w:r>
      <w:r w:rsidR="00A77BEC">
        <w:rPr>
          <w:rFonts w:ascii="Arial" w:hAnsi="Arial" w:cs="Arial"/>
          <w:bCs/>
        </w:rPr>
        <w:instrText xml:space="preserve"> </w:instrText>
      </w:r>
      <w:r w:rsidR="00A77BEC" w:rsidRPr="006F2398">
        <w:rPr>
          <w:rFonts w:ascii="Arial" w:hAnsi="Arial" w:cs="Arial"/>
          <w:bCs/>
        </w:rPr>
        <w:instrText>COURSEWORK/SKILLS</w:instrText>
      </w:r>
      <w:r w:rsidR="00A77BEC">
        <w:rPr>
          <w:rFonts w:ascii="Arial" w:hAnsi="Arial" w:cs="Arial"/>
          <w:bCs/>
        </w:rPr>
        <w:instrText>/PROJECTS</w:instrText>
      </w:r>
      <w:r>
        <w:rPr>
          <w:rFonts w:ascii="Arial" w:hAnsi="Arial" w:cs="Arial"/>
          <w:bCs/>
        </w:rPr>
        <w:fldChar w:fldCharType="end"/>
      </w:r>
    </w:p>
    <w:p w14:paraId="7789FEF0" w14:textId="6E574212" w:rsidR="00A77BEC" w:rsidRPr="00027F5F" w:rsidRDefault="00A77BEC" w:rsidP="00230879">
      <w:pPr>
        <w:tabs>
          <w:tab w:val="left" w:pos="360"/>
          <w:tab w:val="right" w:pos="9900"/>
        </w:tabs>
        <w:rPr>
          <w:rFonts w:ascii="Helvetica" w:hAnsi="Helvetica" w:cs="Arial"/>
          <w:sz w:val="20"/>
        </w:rPr>
      </w:pPr>
    </w:p>
    <w:p w14:paraId="04064064" w14:textId="370C36F8" w:rsidR="00A77BEC" w:rsidRDefault="00791099" w:rsidP="00A77BEC">
      <w:pPr>
        <w:numPr>
          <w:ilvl w:val="0"/>
          <w:numId w:val="19"/>
        </w:numPr>
        <w:tabs>
          <w:tab w:val="clear" w:pos="1080"/>
          <w:tab w:val="left" w:pos="360"/>
          <w:tab w:val="right" w:pos="9900"/>
        </w:tabs>
        <w:ind w:left="360"/>
        <w:rPr>
          <w:rFonts w:ascii="Helvetica" w:hAnsi="Helvetica" w:cs="Arial"/>
          <w:sz w:val="20"/>
        </w:rPr>
      </w:pPr>
      <w:r>
        <w:rPr>
          <w:rFonts w:ascii="Helvetica" w:hAnsi="Helvetica" w:cs="Arial"/>
          <w:b/>
          <w:sz w:val="20"/>
        </w:rPr>
        <w:fldChar w:fldCharType="begin"/>
      </w:r>
      <w:r w:rsidR="00A77BEC" w:rsidRPr="00136B16">
        <w:instrText xml:space="preserve"> </w:instrText>
      </w:r>
      <w:r w:rsidR="00A77BEC" w:rsidRPr="00136B16">
        <w:rPr>
          <w:rFonts w:ascii="Helvetica" w:hAnsi="Helvetica" w:cs="Arial"/>
          <w:b/>
          <w:sz w:val="20"/>
        </w:rPr>
        <w:instrText>MACROBUTTON DoFieldClick</w:instrText>
      </w:r>
      <w:r w:rsidR="00A77BEC">
        <w:rPr>
          <w:rFonts w:ascii="Helvetica" w:hAnsi="Helvetica" w:cs="Arial"/>
          <w:b/>
          <w:sz w:val="20"/>
        </w:rPr>
        <w:instrText xml:space="preserve"> </w:instrText>
      </w:r>
      <w:r w:rsidR="00A77BEC" w:rsidRPr="00136B16">
        <w:rPr>
          <w:rFonts w:ascii="Helvetica" w:hAnsi="Helvetica" w:cs="Arial"/>
          <w:b/>
          <w:sz w:val="20"/>
        </w:rPr>
        <w:instrText>Mathematics</w:instrText>
      </w:r>
      <w:r>
        <w:rPr>
          <w:rFonts w:ascii="Helvetica" w:hAnsi="Helvetica" w:cs="Arial"/>
          <w:b/>
          <w:sz w:val="20"/>
        </w:rPr>
        <w:fldChar w:fldCharType="end"/>
      </w:r>
      <w:r w:rsidR="00A77BEC" w:rsidRPr="00EC3FFB">
        <w:rPr>
          <w:rFonts w:ascii="Helvetica" w:hAnsi="Helvetica" w:cs="Arial"/>
          <w:sz w:val="20"/>
        </w:rPr>
        <w:t>:</w:t>
      </w:r>
      <w:r w:rsidR="00A77BEC" w:rsidRPr="006F2398">
        <w:rPr>
          <w:rFonts w:ascii="Helvetica" w:hAnsi="Helvetica" w:cs="Arial"/>
          <w:sz w:val="20"/>
        </w:rPr>
        <w:t xml:space="preserve"> </w:t>
      </w:r>
      <w:r w:rsidR="00230879">
        <w:rPr>
          <w:rFonts w:ascii="Helvetica" w:hAnsi="Helvetica" w:cs="Arial"/>
          <w:sz w:val="20"/>
        </w:rPr>
        <w:t>Multivariable Calculus, Linear Algebra</w:t>
      </w:r>
    </w:p>
    <w:p w14:paraId="16ACFFE4" w14:textId="12C88B94" w:rsidR="00A77BEC" w:rsidRPr="00027F5F" w:rsidRDefault="00791099" w:rsidP="00230879">
      <w:pPr>
        <w:numPr>
          <w:ilvl w:val="0"/>
          <w:numId w:val="19"/>
        </w:numPr>
        <w:tabs>
          <w:tab w:val="clear" w:pos="1080"/>
          <w:tab w:val="left" w:pos="360"/>
          <w:tab w:val="right" w:pos="9900"/>
        </w:tabs>
        <w:ind w:left="360"/>
        <w:rPr>
          <w:rFonts w:ascii="Helvetica" w:hAnsi="Helvetica" w:cs="Arial"/>
          <w:sz w:val="20"/>
        </w:rPr>
      </w:pPr>
      <w:r>
        <w:rPr>
          <w:rFonts w:ascii="Helvetica" w:hAnsi="Helvetica" w:cs="Arial"/>
          <w:b/>
          <w:sz w:val="20"/>
        </w:rPr>
        <w:fldChar w:fldCharType="begin"/>
      </w:r>
      <w:r w:rsidR="00A77BEC" w:rsidRPr="00C70764">
        <w:rPr>
          <w:rFonts w:ascii="Helvetica" w:hAnsi="Helvetica" w:cs="Arial"/>
          <w:b/>
          <w:sz w:val="20"/>
        </w:rPr>
        <w:instrText>MACROBUTTON DoFieldClick</w:instrText>
      </w:r>
      <w:r w:rsidR="00A77BEC">
        <w:rPr>
          <w:rFonts w:ascii="Helvetica" w:hAnsi="Helvetica" w:cs="Arial"/>
          <w:b/>
          <w:sz w:val="20"/>
        </w:rPr>
        <w:instrText xml:space="preserve"> </w:instrText>
      </w:r>
      <w:r w:rsidR="00A77BEC" w:rsidRPr="00C70764">
        <w:rPr>
          <w:rFonts w:ascii="Helvetica" w:hAnsi="Helvetica" w:cs="Arial"/>
          <w:b/>
          <w:sz w:val="20"/>
        </w:rPr>
        <w:instrText>Statistics</w:instrText>
      </w:r>
      <w:r>
        <w:rPr>
          <w:rFonts w:ascii="Helvetica" w:hAnsi="Helvetica" w:cs="Arial"/>
          <w:b/>
          <w:sz w:val="20"/>
        </w:rPr>
        <w:fldChar w:fldCharType="end"/>
      </w:r>
      <w:r w:rsidR="00A77BEC" w:rsidRPr="00EC3FFB">
        <w:rPr>
          <w:rFonts w:ascii="Helvetica" w:hAnsi="Helvetica" w:cs="Arial"/>
          <w:sz w:val="20"/>
        </w:rPr>
        <w:t>:</w:t>
      </w:r>
      <w:r w:rsidR="00A77BEC">
        <w:rPr>
          <w:rFonts w:ascii="Helvetica" w:hAnsi="Helvetica" w:cs="Arial"/>
          <w:sz w:val="20"/>
        </w:rPr>
        <w:t xml:space="preserve"> </w:t>
      </w:r>
      <w:r w:rsidR="00230879">
        <w:rPr>
          <w:rFonts w:ascii="Helvetica" w:hAnsi="Helvetica" w:cs="Arial"/>
          <w:sz w:val="20"/>
        </w:rPr>
        <w:t>Statistic for Computer Science</w:t>
      </w:r>
    </w:p>
    <w:p w14:paraId="7D5859FD" w14:textId="46589603" w:rsidR="00A77BEC" w:rsidRPr="00623431" w:rsidRDefault="00230879" w:rsidP="00230879">
      <w:pPr>
        <w:numPr>
          <w:ilvl w:val="0"/>
          <w:numId w:val="19"/>
        </w:numPr>
        <w:tabs>
          <w:tab w:val="clear" w:pos="1080"/>
          <w:tab w:val="left" w:pos="360"/>
          <w:tab w:val="right" w:pos="9900"/>
        </w:tabs>
        <w:ind w:left="360"/>
        <w:rPr>
          <w:rFonts w:ascii="Arial" w:hAnsi="Arial" w:cs="Arial"/>
          <w:bCs/>
          <w:sz w:val="20"/>
        </w:rPr>
      </w:pPr>
      <w:r>
        <w:rPr>
          <w:rFonts w:ascii="Helvetica" w:hAnsi="Helvetica" w:cs="Arial"/>
          <w:b/>
          <w:sz w:val="20"/>
        </w:rPr>
        <w:t>Computer Science</w:t>
      </w:r>
      <w:r w:rsidR="00A77BEC" w:rsidRPr="00EC3FFB">
        <w:rPr>
          <w:rFonts w:ascii="Helvetica" w:hAnsi="Helvetica" w:cs="Arial"/>
          <w:sz w:val="20"/>
        </w:rPr>
        <w:t>:</w:t>
      </w:r>
      <w:r w:rsidR="00A77BEC">
        <w:rPr>
          <w:rFonts w:ascii="Helvetica" w:hAnsi="Helvetica" w:cs="Arial"/>
          <w:sz w:val="20"/>
        </w:rPr>
        <w:t xml:space="preserve"> </w:t>
      </w:r>
      <w:r>
        <w:rPr>
          <w:rFonts w:ascii="Helvetica" w:hAnsi="Helvetica" w:cs="Arial"/>
          <w:sz w:val="20"/>
        </w:rPr>
        <w:t>Software Design, Visual Computing, Algorithm Design and Complexity, Data Structure and Analysis, System Programming</w:t>
      </w:r>
      <w:r w:rsidR="0012058C">
        <w:rPr>
          <w:rFonts w:ascii="Helvetica" w:hAnsi="Helvetica" w:cs="Arial"/>
          <w:sz w:val="20"/>
        </w:rPr>
        <w:t>, Computer Organization</w:t>
      </w:r>
    </w:p>
    <w:p w14:paraId="4F7FD8A4" w14:textId="6CE12CFC" w:rsidR="00623431" w:rsidRDefault="00623431" w:rsidP="00230879">
      <w:pPr>
        <w:numPr>
          <w:ilvl w:val="0"/>
          <w:numId w:val="19"/>
        </w:numPr>
        <w:tabs>
          <w:tab w:val="clear" w:pos="1080"/>
          <w:tab w:val="left" w:pos="360"/>
          <w:tab w:val="right" w:pos="9900"/>
        </w:tabs>
        <w:ind w:left="360"/>
        <w:rPr>
          <w:rFonts w:ascii="Arial" w:hAnsi="Arial" w:cs="Arial"/>
          <w:bCs/>
          <w:sz w:val="20"/>
        </w:rPr>
      </w:pPr>
      <w:r>
        <w:rPr>
          <w:rFonts w:ascii="Helvetica" w:hAnsi="Helvetica" w:cs="Arial"/>
          <w:b/>
          <w:sz w:val="20"/>
        </w:rPr>
        <w:t>Programming Language</w:t>
      </w:r>
      <w:r w:rsidRPr="00623431">
        <w:rPr>
          <w:rFonts w:ascii="Arial" w:hAnsi="Arial" w:cs="Arial"/>
          <w:bCs/>
          <w:sz w:val="20"/>
        </w:rPr>
        <w:t>:</w:t>
      </w:r>
      <w:r>
        <w:rPr>
          <w:rFonts w:ascii="Arial" w:hAnsi="Arial" w:cs="Arial"/>
          <w:bCs/>
          <w:sz w:val="20"/>
        </w:rPr>
        <w:t xml:space="preserve"> Python, Java, C, C++, C#, OpenCV, Verilog, HTML, CSS, JavaScript</w:t>
      </w:r>
      <w:r w:rsidR="003C5D73">
        <w:rPr>
          <w:rFonts w:ascii="Arial" w:hAnsi="Arial" w:cs="Arial"/>
          <w:bCs/>
          <w:sz w:val="20"/>
        </w:rPr>
        <w:t xml:space="preserve">, </w:t>
      </w:r>
      <w:r w:rsidR="00806E3D">
        <w:rPr>
          <w:rFonts w:ascii="Arial" w:hAnsi="Arial" w:cs="Arial"/>
          <w:bCs/>
          <w:sz w:val="20"/>
        </w:rPr>
        <w:t>R</w:t>
      </w:r>
      <w:bookmarkStart w:id="0" w:name="_GoBack"/>
      <w:bookmarkEnd w:id="0"/>
      <w:r w:rsidR="003C5D73">
        <w:rPr>
          <w:rFonts w:ascii="Arial" w:hAnsi="Arial" w:cs="Arial"/>
          <w:bCs/>
          <w:sz w:val="20"/>
        </w:rPr>
        <w:t>eact</w:t>
      </w:r>
    </w:p>
    <w:p w14:paraId="768EE97B" w14:textId="1120AA58" w:rsidR="00623431" w:rsidRPr="00E14F3E" w:rsidRDefault="00623431" w:rsidP="00230879">
      <w:pPr>
        <w:numPr>
          <w:ilvl w:val="0"/>
          <w:numId w:val="19"/>
        </w:numPr>
        <w:tabs>
          <w:tab w:val="clear" w:pos="1080"/>
          <w:tab w:val="left" w:pos="360"/>
          <w:tab w:val="right" w:pos="9900"/>
        </w:tabs>
        <w:ind w:left="360"/>
        <w:rPr>
          <w:rFonts w:ascii="Arial" w:hAnsi="Arial" w:cs="Arial"/>
          <w:bCs/>
          <w:sz w:val="20"/>
        </w:rPr>
      </w:pPr>
      <w:r>
        <w:rPr>
          <w:rFonts w:ascii="Helvetica" w:hAnsi="Helvetica" w:cs="Arial"/>
          <w:b/>
          <w:sz w:val="20"/>
        </w:rPr>
        <w:t>Others</w:t>
      </w:r>
      <w:r w:rsidRPr="00623431">
        <w:rPr>
          <w:rFonts w:ascii="Arial" w:hAnsi="Arial" w:cs="Arial"/>
          <w:bCs/>
          <w:sz w:val="20"/>
        </w:rPr>
        <w:t>:</w:t>
      </w:r>
      <w:r>
        <w:rPr>
          <w:rFonts w:ascii="Arial" w:hAnsi="Arial" w:cs="Arial"/>
          <w:bCs/>
          <w:sz w:val="20"/>
        </w:rPr>
        <w:t xml:space="preserve"> Unity, Android Studio, Git, Linux Shell Commands.</w:t>
      </w:r>
    </w:p>
    <w:p w14:paraId="505C498C" w14:textId="77777777" w:rsidR="00E14F3E" w:rsidRPr="00D220B1" w:rsidRDefault="00E14F3E" w:rsidP="00E14F3E">
      <w:pPr>
        <w:tabs>
          <w:tab w:val="left" w:pos="360"/>
          <w:tab w:val="right" w:pos="9900"/>
        </w:tabs>
        <w:rPr>
          <w:rFonts w:ascii="Arial" w:hAnsi="Arial" w:cs="Arial"/>
          <w:bCs/>
          <w:sz w:val="20"/>
        </w:rPr>
      </w:pPr>
    </w:p>
    <w:p w14:paraId="41813080" w14:textId="77777777" w:rsidR="00A77BEC" w:rsidRPr="0067709A" w:rsidRDefault="00A77BEC" w:rsidP="00A77BEC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jc w:val="center"/>
        <w:rPr>
          <w:rFonts w:ascii="Arial" w:hAnsi="Arial" w:cs="Arial"/>
          <w:bCs/>
          <w:szCs w:val="24"/>
        </w:rPr>
      </w:pPr>
      <w:r w:rsidRPr="0067709A">
        <w:rPr>
          <w:rFonts w:ascii="Arial" w:hAnsi="Arial" w:cs="Arial"/>
          <w:bCs/>
          <w:szCs w:val="24"/>
        </w:rPr>
        <w:t>EXPERIENCE</w:t>
      </w:r>
    </w:p>
    <w:p w14:paraId="142E866E" w14:textId="77777777" w:rsidR="00A77BEC" w:rsidRPr="00D220B1" w:rsidRDefault="00A77BEC" w:rsidP="00A77BEC">
      <w:pPr>
        <w:pStyle w:val="Heading5"/>
        <w:tabs>
          <w:tab w:val="clear" w:pos="10260"/>
          <w:tab w:val="right" w:pos="10800"/>
        </w:tabs>
        <w:rPr>
          <w:rFonts w:ascii="Arial" w:hAnsi="Arial" w:cs="Arial"/>
        </w:rPr>
      </w:pPr>
    </w:p>
    <w:p w14:paraId="57E7DAF7" w14:textId="0E164935" w:rsidR="00A77BEC" w:rsidRPr="00D220B1" w:rsidRDefault="0012058C" w:rsidP="00A77BEC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/>
        </w:rPr>
        <w:t>University of Toronto</w:t>
      </w:r>
      <w:r w:rsidR="00A77BEC" w:rsidRPr="00D220B1"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  <w:bCs/>
        </w:rPr>
        <w:t>Toronto, Ontario</w:t>
      </w:r>
    </w:p>
    <w:p w14:paraId="74C807A0" w14:textId="7D4212A5" w:rsidR="00A77BEC" w:rsidRPr="00D220B1" w:rsidRDefault="0012058C" w:rsidP="00A77BEC">
      <w:pPr>
        <w:tabs>
          <w:tab w:val="right" w:pos="10800"/>
        </w:tabs>
        <w:rPr>
          <w:rFonts w:ascii="Arial" w:hAnsi="Arial" w:cs="Arial"/>
          <w:sz w:val="20"/>
        </w:rPr>
      </w:pPr>
      <w:r>
        <w:rPr>
          <w:rFonts w:ascii="Arial" w:hAnsi="Arial" w:cs="Arial"/>
          <w:i/>
          <w:iCs/>
          <w:sz w:val="20"/>
        </w:rPr>
        <w:t>Research Assistant – Supervised by Prof. Steve Engels</w:t>
      </w:r>
      <w:r w:rsidR="00A77BEC" w:rsidRPr="00D220B1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04/2018 – 08/2018</w:t>
      </w:r>
    </w:p>
    <w:p w14:paraId="38D9736C" w14:textId="1887E092" w:rsidR="00A77BEC" w:rsidRPr="00DD04BC" w:rsidRDefault="0012058C" w:rsidP="00A77BEC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Game Design</w:t>
      </w:r>
      <w:r>
        <w:rPr>
          <w:rFonts w:ascii="Arial" w:hAnsi="Arial" w:cs="Arial"/>
          <w:sz w:val="20"/>
        </w:rPr>
        <w:t xml:space="preserve">: </w:t>
      </w:r>
      <w:r w:rsidRPr="0012058C">
        <w:rPr>
          <w:rFonts w:ascii="Arial" w:hAnsi="Arial" w:cs="Arial"/>
          <w:sz w:val="20"/>
        </w:rPr>
        <w:t xml:space="preserve">Developed an educational video game using Unity that </w:t>
      </w:r>
      <w:r w:rsidR="00DF02A0" w:rsidRPr="000E6D58">
        <w:rPr>
          <w:rFonts w:ascii="Arial" w:hAnsi="Arial" w:cs="Arial"/>
          <w:sz w:val="20"/>
        </w:rPr>
        <w:t xml:space="preserve">aimed at </w:t>
      </w:r>
      <w:r w:rsidRPr="000E6D58">
        <w:rPr>
          <w:rFonts w:ascii="Arial" w:hAnsi="Arial" w:cs="Arial"/>
          <w:sz w:val="20"/>
        </w:rPr>
        <w:t>help</w:t>
      </w:r>
      <w:r w:rsidR="00DF02A0" w:rsidRPr="000E6D58">
        <w:rPr>
          <w:rFonts w:ascii="Arial" w:hAnsi="Arial" w:cs="Arial"/>
          <w:sz w:val="20"/>
        </w:rPr>
        <w:t>ing</w:t>
      </w:r>
      <w:r w:rsidRPr="000E6D58">
        <w:rPr>
          <w:rFonts w:ascii="Arial" w:hAnsi="Arial" w:cs="Arial"/>
          <w:sz w:val="20"/>
        </w:rPr>
        <w:t xml:space="preserve"> </w:t>
      </w:r>
      <w:r w:rsidRPr="0012058C">
        <w:rPr>
          <w:rFonts w:ascii="Arial" w:hAnsi="Arial" w:cs="Arial"/>
          <w:sz w:val="20"/>
        </w:rPr>
        <w:t>high school students to learn their challenging STEM subjects.</w:t>
      </w:r>
    </w:p>
    <w:p w14:paraId="79BDEEAA" w14:textId="58C2BCCD" w:rsidR="00520744" w:rsidRDefault="00E14F3E" w:rsidP="00520744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Conducting </w:t>
      </w:r>
      <w:r w:rsidR="00520744">
        <w:rPr>
          <w:rFonts w:ascii="Arial" w:hAnsi="Arial" w:cs="Arial"/>
          <w:b/>
          <w:sz w:val="20"/>
        </w:rPr>
        <w:t>Playtest</w:t>
      </w:r>
      <w:r>
        <w:rPr>
          <w:rFonts w:ascii="Arial" w:hAnsi="Arial" w:cs="Arial"/>
          <w:b/>
          <w:sz w:val="20"/>
        </w:rPr>
        <w:t>s</w:t>
      </w:r>
      <w:r w:rsidR="00A77BEC" w:rsidRPr="00EC3FFB">
        <w:rPr>
          <w:rFonts w:ascii="Arial" w:hAnsi="Arial" w:cs="Arial"/>
          <w:sz w:val="20"/>
        </w:rPr>
        <w:t>:</w:t>
      </w:r>
      <w:r w:rsidR="00A77BEC">
        <w:rPr>
          <w:rFonts w:ascii="Arial" w:hAnsi="Arial" w:cs="Arial"/>
          <w:sz w:val="20"/>
        </w:rPr>
        <w:t xml:space="preserve"> </w:t>
      </w:r>
      <w:r w:rsidR="00520744" w:rsidRPr="00520744">
        <w:rPr>
          <w:rFonts w:ascii="Arial" w:hAnsi="Arial" w:cs="Arial"/>
          <w:sz w:val="20"/>
        </w:rPr>
        <w:t xml:space="preserve">Playtested </w:t>
      </w:r>
      <w:r w:rsidR="007E3D76" w:rsidRPr="000E6D58">
        <w:rPr>
          <w:rFonts w:ascii="Arial" w:hAnsi="Arial" w:cs="Arial"/>
          <w:sz w:val="20"/>
        </w:rPr>
        <w:t>our</w:t>
      </w:r>
      <w:r w:rsidRPr="000E6D5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game</w:t>
      </w:r>
      <w:r w:rsidR="007E3D76">
        <w:rPr>
          <w:rFonts w:ascii="Arial" w:hAnsi="Arial" w:cs="Arial"/>
          <w:sz w:val="20"/>
        </w:rPr>
        <w:t xml:space="preserve"> </w:t>
      </w:r>
      <w:r w:rsidR="00520744" w:rsidRPr="00520744">
        <w:rPr>
          <w:rFonts w:ascii="Arial" w:hAnsi="Arial" w:cs="Arial"/>
          <w:sz w:val="20"/>
        </w:rPr>
        <w:t>with high school students and full-time game developers to improve the game with design changes.</w:t>
      </w:r>
    </w:p>
    <w:p w14:paraId="39FC63F6" w14:textId="5B4E327B" w:rsidR="00A77BEC" w:rsidRDefault="00E14F3E" w:rsidP="00E14F3E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Data Analysis</w:t>
      </w:r>
      <w:r w:rsidRPr="00E14F3E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</w:t>
      </w:r>
      <w:r w:rsidRPr="00E14F3E">
        <w:rPr>
          <w:rFonts w:ascii="Arial" w:hAnsi="Arial" w:cs="Arial"/>
          <w:sz w:val="20"/>
        </w:rPr>
        <w:t xml:space="preserve">Analyzed data gathered </w:t>
      </w:r>
      <w:r w:rsidR="007E3D76" w:rsidRPr="000E6D58">
        <w:rPr>
          <w:rFonts w:ascii="Arial" w:hAnsi="Arial" w:cs="Arial"/>
          <w:sz w:val="20"/>
        </w:rPr>
        <w:t>through</w:t>
      </w:r>
      <w:r w:rsidRPr="000E6D58">
        <w:rPr>
          <w:rFonts w:ascii="Arial" w:hAnsi="Arial" w:cs="Arial"/>
          <w:sz w:val="20"/>
        </w:rPr>
        <w:t xml:space="preserve"> </w:t>
      </w:r>
      <w:r w:rsidRPr="00E14F3E">
        <w:rPr>
          <w:rFonts w:ascii="Arial" w:hAnsi="Arial" w:cs="Arial"/>
          <w:sz w:val="20"/>
        </w:rPr>
        <w:t xml:space="preserve">playtests </w:t>
      </w:r>
      <w:r>
        <w:rPr>
          <w:rFonts w:ascii="Arial" w:hAnsi="Arial" w:cs="Arial"/>
          <w:sz w:val="20"/>
        </w:rPr>
        <w:t>to</w:t>
      </w:r>
      <w:r w:rsidRPr="00E14F3E">
        <w:rPr>
          <w:rFonts w:ascii="Arial" w:hAnsi="Arial" w:cs="Arial"/>
          <w:sz w:val="20"/>
        </w:rPr>
        <w:t xml:space="preserve"> </w:t>
      </w:r>
      <w:r w:rsidR="007E3D76" w:rsidRPr="000E6D58">
        <w:rPr>
          <w:rFonts w:ascii="Arial" w:hAnsi="Arial" w:cs="Arial"/>
          <w:sz w:val="20"/>
        </w:rPr>
        <w:t>finalize</w:t>
      </w:r>
      <w:r w:rsidRPr="000E6D5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the key</w:t>
      </w:r>
      <w:r w:rsidRPr="00E14F3E">
        <w:rPr>
          <w:rFonts w:ascii="Arial" w:hAnsi="Arial" w:cs="Arial"/>
          <w:sz w:val="20"/>
        </w:rPr>
        <w:t xml:space="preserve"> design elements of an effective educational video game </w:t>
      </w:r>
      <w:r>
        <w:rPr>
          <w:rFonts w:ascii="Arial" w:hAnsi="Arial" w:cs="Arial"/>
          <w:sz w:val="20"/>
        </w:rPr>
        <w:t xml:space="preserve">in </w:t>
      </w:r>
      <w:r w:rsidR="007E3D76" w:rsidRPr="000E6D58">
        <w:rPr>
          <w:rFonts w:ascii="Arial" w:hAnsi="Arial" w:cs="Arial"/>
          <w:sz w:val="20"/>
        </w:rPr>
        <w:t>support of</w:t>
      </w:r>
      <w:r w:rsidRPr="00E14F3E">
        <w:rPr>
          <w:rFonts w:ascii="Arial" w:hAnsi="Arial" w:cs="Arial"/>
          <w:sz w:val="20"/>
        </w:rPr>
        <w:t xml:space="preserve"> the professor’s research.</w:t>
      </w:r>
    </w:p>
    <w:p w14:paraId="18459D22" w14:textId="2C176705" w:rsidR="00A77BEC" w:rsidRDefault="00A77BEC" w:rsidP="00A77BEC">
      <w:pPr>
        <w:tabs>
          <w:tab w:val="right" w:pos="10800"/>
        </w:tabs>
        <w:ind w:left="360"/>
        <w:rPr>
          <w:rFonts w:ascii="Arial" w:hAnsi="Arial" w:cs="Arial"/>
          <w:sz w:val="20"/>
        </w:rPr>
      </w:pPr>
    </w:p>
    <w:p w14:paraId="2F208804" w14:textId="7F5FAD8E" w:rsidR="00E14F3E" w:rsidRPr="0067709A" w:rsidRDefault="00E14F3E" w:rsidP="00E14F3E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PROJECTS</w:t>
      </w:r>
    </w:p>
    <w:p w14:paraId="0E0EC425" w14:textId="77777777" w:rsidR="00E14F3E" w:rsidRPr="00D220B1" w:rsidRDefault="00E14F3E" w:rsidP="00E14F3E">
      <w:pPr>
        <w:pStyle w:val="Heading5"/>
        <w:tabs>
          <w:tab w:val="clear" w:pos="10260"/>
          <w:tab w:val="right" w:pos="10800"/>
        </w:tabs>
        <w:rPr>
          <w:rFonts w:ascii="Arial" w:hAnsi="Arial" w:cs="Arial"/>
        </w:rPr>
      </w:pPr>
    </w:p>
    <w:p w14:paraId="41A9E889" w14:textId="2513CC57" w:rsidR="00A77BEC" w:rsidRPr="00D220B1" w:rsidRDefault="00E14F3E" w:rsidP="00A77BEC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/>
        </w:rPr>
        <w:t>Game Center</w:t>
      </w:r>
      <w:r w:rsidR="00F237A5">
        <w:rPr>
          <w:rFonts w:ascii="Arial" w:hAnsi="Arial" w:cs="Arial"/>
          <w:b w:val="0"/>
          <w:bCs/>
        </w:rPr>
        <w:t xml:space="preserve"> - </w:t>
      </w:r>
      <w:r w:rsidR="00F237A5" w:rsidRPr="00F237A5">
        <w:rPr>
          <w:rFonts w:ascii="Arial" w:hAnsi="Arial" w:cs="Arial"/>
          <w:b w:val="0"/>
          <w:bCs/>
        </w:rPr>
        <w:t>Gaming Platform with Android Studio</w:t>
      </w:r>
      <w:r w:rsidR="00A77BEC" w:rsidRPr="00D220B1">
        <w:rPr>
          <w:rFonts w:ascii="Arial" w:hAnsi="Arial" w:cs="Arial"/>
          <w:b w:val="0"/>
        </w:rPr>
        <w:tab/>
      </w:r>
    </w:p>
    <w:p w14:paraId="2E4A98AD" w14:textId="6A449A81" w:rsidR="00A77BEC" w:rsidRPr="00D220B1" w:rsidRDefault="00F237A5" w:rsidP="00A77BEC">
      <w:pPr>
        <w:tabs>
          <w:tab w:val="right" w:pos="10800"/>
        </w:tabs>
        <w:rPr>
          <w:rFonts w:ascii="Arial" w:hAnsi="Arial" w:cs="Arial"/>
          <w:sz w:val="20"/>
        </w:rPr>
      </w:pPr>
      <w:r w:rsidRPr="00F237A5">
        <w:rPr>
          <w:rFonts w:ascii="Arial" w:hAnsi="Arial" w:cs="Arial"/>
          <w:bCs/>
          <w:sz w:val="20"/>
        </w:rPr>
        <w:t>https://github.com/liDavidM21/Game-Center</w:t>
      </w:r>
      <w:r w:rsidR="00A77BEC" w:rsidRPr="00D220B1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11/2018 – 02/2019</w:t>
      </w:r>
    </w:p>
    <w:p w14:paraId="7ECFF491" w14:textId="0FFD6430" w:rsidR="00A77BEC" w:rsidRPr="00D220B1" w:rsidRDefault="00E14F3E" w:rsidP="00A77BEC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Mobile App Development</w:t>
      </w:r>
      <w:r>
        <w:rPr>
          <w:rFonts w:ascii="Arial" w:hAnsi="Arial" w:cs="Arial"/>
          <w:sz w:val="20"/>
        </w:rPr>
        <w:t xml:space="preserve">: </w:t>
      </w:r>
      <w:r w:rsidR="00623431">
        <w:rPr>
          <w:rFonts w:ascii="Arial" w:hAnsi="Arial" w:cs="Arial"/>
          <w:sz w:val="20"/>
        </w:rPr>
        <w:t>Developed</w:t>
      </w:r>
      <w:r w:rsidR="00F237A5" w:rsidRPr="00F237A5">
        <w:rPr>
          <w:rFonts w:ascii="Arial" w:hAnsi="Arial" w:cs="Arial"/>
          <w:sz w:val="20"/>
        </w:rPr>
        <w:t xml:space="preserve">, using OOP, </w:t>
      </w:r>
      <w:r w:rsidR="000E6D58">
        <w:rPr>
          <w:rFonts w:ascii="Arial" w:hAnsi="Arial" w:cs="Arial"/>
          <w:sz w:val="20"/>
        </w:rPr>
        <w:t xml:space="preserve">an </w:t>
      </w:r>
      <w:r w:rsidR="00F237A5" w:rsidRPr="00F237A5">
        <w:rPr>
          <w:rFonts w:ascii="Arial" w:hAnsi="Arial" w:cs="Arial"/>
          <w:sz w:val="20"/>
        </w:rPr>
        <w:t>account management/score tracking feature of a game center app with Android Studio.</w:t>
      </w:r>
    </w:p>
    <w:p w14:paraId="0AE66912" w14:textId="7C32D249" w:rsidR="00A77BEC" w:rsidRDefault="00E14F3E" w:rsidP="00A77BEC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Version Control</w:t>
      </w:r>
      <w:r>
        <w:rPr>
          <w:rFonts w:ascii="Arial" w:hAnsi="Arial" w:cs="Arial"/>
          <w:sz w:val="20"/>
        </w:rPr>
        <w:t xml:space="preserve">: </w:t>
      </w:r>
      <w:r w:rsidRPr="00E14F3E">
        <w:rPr>
          <w:rFonts w:ascii="Arial" w:hAnsi="Arial" w:cs="Arial"/>
          <w:sz w:val="20"/>
        </w:rPr>
        <w:t>Managed the group’s Git repository and resolved major merge conflicts.</w:t>
      </w:r>
    </w:p>
    <w:p w14:paraId="44BA44EA" w14:textId="38F28B5E" w:rsidR="00E14F3E" w:rsidRDefault="00E14F3E" w:rsidP="00E14F3E">
      <w:pPr>
        <w:tabs>
          <w:tab w:val="right" w:pos="10800"/>
        </w:tabs>
        <w:rPr>
          <w:rFonts w:ascii="Arial" w:hAnsi="Arial" w:cs="Arial"/>
          <w:b/>
          <w:sz w:val="20"/>
        </w:rPr>
      </w:pPr>
    </w:p>
    <w:p w14:paraId="2ED48267" w14:textId="52BD6728" w:rsidR="00F237A5" w:rsidRPr="00D220B1" w:rsidRDefault="00F237A5" w:rsidP="00F237A5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/>
        </w:rPr>
        <w:t>Reflect, Refract, Escape – Educational Game with Unity</w:t>
      </w:r>
      <w:r w:rsidRPr="00D220B1">
        <w:rPr>
          <w:rFonts w:ascii="Arial" w:hAnsi="Arial" w:cs="Arial"/>
          <w:b w:val="0"/>
        </w:rPr>
        <w:tab/>
      </w:r>
    </w:p>
    <w:p w14:paraId="299B76F8" w14:textId="51CF33CC" w:rsidR="00F237A5" w:rsidRPr="00D220B1" w:rsidRDefault="00F237A5" w:rsidP="00F237A5">
      <w:pPr>
        <w:tabs>
          <w:tab w:val="right" w:pos="10800"/>
        </w:tabs>
        <w:rPr>
          <w:rFonts w:ascii="Arial" w:hAnsi="Arial" w:cs="Arial"/>
          <w:sz w:val="20"/>
        </w:rPr>
      </w:pPr>
      <w:r w:rsidRPr="00F237A5">
        <w:rPr>
          <w:rFonts w:ascii="Arial" w:hAnsi="Arial" w:cs="Arial"/>
          <w:bCs/>
          <w:sz w:val="20"/>
        </w:rPr>
        <w:t>https://github.com/StewEsho/Reflect-Refract-Escape</w:t>
      </w:r>
      <w:r w:rsidRPr="00D220B1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>04/2018 – 08/2018</w:t>
      </w:r>
    </w:p>
    <w:p w14:paraId="4C2FE1DC" w14:textId="4C78EC7E" w:rsidR="00F237A5" w:rsidRDefault="00623431" w:rsidP="00F237A5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Level</w:t>
      </w:r>
      <w:r w:rsidR="00F237A5">
        <w:rPr>
          <w:rFonts w:ascii="Arial" w:hAnsi="Arial" w:cs="Arial"/>
          <w:b/>
          <w:sz w:val="20"/>
        </w:rPr>
        <w:t xml:space="preserve"> Design</w:t>
      </w:r>
      <w:r w:rsidR="00F237A5">
        <w:rPr>
          <w:rFonts w:ascii="Arial" w:hAnsi="Arial" w:cs="Arial"/>
          <w:sz w:val="20"/>
        </w:rPr>
        <w:t xml:space="preserve">: </w:t>
      </w:r>
      <w:r w:rsidR="00F237A5" w:rsidRPr="00F237A5">
        <w:rPr>
          <w:rFonts w:ascii="Arial" w:hAnsi="Arial" w:cs="Arial"/>
          <w:sz w:val="20"/>
        </w:rPr>
        <w:t xml:space="preserve">Designed and implemented levels of a 2D co-op puzzle game made with Unity that </w:t>
      </w:r>
      <w:r w:rsidR="00DF02A0" w:rsidRPr="000E6D58">
        <w:rPr>
          <w:rFonts w:ascii="Arial" w:hAnsi="Arial" w:cs="Arial"/>
          <w:sz w:val="20"/>
        </w:rPr>
        <w:t xml:space="preserve">helps to </w:t>
      </w:r>
      <w:r w:rsidR="00F237A5" w:rsidRPr="000E6D58">
        <w:rPr>
          <w:rFonts w:ascii="Arial" w:hAnsi="Arial" w:cs="Arial"/>
          <w:sz w:val="20"/>
        </w:rPr>
        <w:t>educate</w:t>
      </w:r>
      <w:r w:rsidR="00F237A5" w:rsidRPr="00F237A5">
        <w:rPr>
          <w:rFonts w:ascii="Arial" w:hAnsi="Arial" w:cs="Arial"/>
          <w:sz w:val="20"/>
        </w:rPr>
        <w:t xml:space="preserve"> </w:t>
      </w:r>
      <w:r w:rsidR="000417D3">
        <w:rPr>
          <w:rFonts w:ascii="Arial" w:hAnsi="Arial" w:cs="Arial"/>
          <w:sz w:val="20"/>
          <w:lang w:eastAsia="zh-CN"/>
        </w:rPr>
        <w:t xml:space="preserve">the players about </w:t>
      </w:r>
      <w:r w:rsidR="00F237A5" w:rsidRPr="00F237A5">
        <w:rPr>
          <w:rFonts w:ascii="Arial" w:hAnsi="Arial" w:cs="Arial"/>
          <w:sz w:val="20"/>
        </w:rPr>
        <w:t>high school physics.</w:t>
      </w:r>
      <w:r w:rsidR="00F237A5">
        <w:rPr>
          <w:rFonts w:ascii="Arial" w:hAnsi="Arial" w:cs="Arial"/>
          <w:sz w:val="20"/>
        </w:rPr>
        <w:t xml:space="preserve"> </w:t>
      </w:r>
      <w:r w:rsidR="00F237A5" w:rsidRPr="00F237A5">
        <w:rPr>
          <w:rFonts w:ascii="Arial" w:hAnsi="Arial" w:cs="Arial"/>
          <w:sz w:val="20"/>
        </w:rPr>
        <w:t>Teachers intend to use this game as a teaching tool in high school physics class.</w:t>
      </w:r>
    </w:p>
    <w:p w14:paraId="3D331F7C" w14:textId="2779DA2F" w:rsidR="00F237A5" w:rsidRPr="00623431" w:rsidRDefault="00623431" w:rsidP="00F237A5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b/>
          <w:bCs/>
          <w:sz w:val="20"/>
        </w:rPr>
      </w:pPr>
      <w:r w:rsidRPr="00623431">
        <w:rPr>
          <w:rFonts w:ascii="Arial" w:hAnsi="Arial" w:cs="Arial"/>
          <w:b/>
          <w:bCs/>
          <w:sz w:val="20"/>
        </w:rPr>
        <w:t>Game Mechanic Design</w:t>
      </w:r>
      <w:r>
        <w:rPr>
          <w:rFonts w:ascii="Arial" w:hAnsi="Arial" w:cs="Arial"/>
          <w:sz w:val="20"/>
        </w:rPr>
        <w:t>: Designed</w:t>
      </w:r>
      <w:r w:rsidR="00D65AB3">
        <w:rPr>
          <w:rFonts w:ascii="Arial" w:hAnsi="Arial" w:cs="Arial"/>
          <w:sz w:val="20"/>
        </w:rPr>
        <w:t xml:space="preserve"> </w:t>
      </w:r>
      <w:r w:rsidR="00D65AB3" w:rsidRPr="000E6D58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 xml:space="preserve"> numbers of collaborative game mechanics in order to integrate jigsaw learning technique into the game.</w:t>
      </w:r>
    </w:p>
    <w:p w14:paraId="44599DE6" w14:textId="77777777" w:rsidR="00A77BEC" w:rsidRDefault="00A77BEC" w:rsidP="00A77BEC">
      <w:pPr>
        <w:pStyle w:val="Heading5"/>
        <w:tabs>
          <w:tab w:val="clear" w:pos="10260"/>
          <w:tab w:val="right" w:pos="10800"/>
        </w:tabs>
      </w:pPr>
    </w:p>
    <w:p w14:paraId="7015DAA3" w14:textId="1BB5A0C6" w:rsidR="00623431" w:rsidRPr="00D220B1" w:rsidRDefault="00623431" w:rsidP="00623431">
      <w:pPr>
        <w:pStyle w:val="Heading5"/>
        <w:tabs>
          <w:tab w:val="clear" w:pos="10260"/>
          <w:tab w:val="right" w:pos="10800"/>
        </w:tabs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/>
        </w:rPr>
        <w:t xml:space="preserve">Image Inpainting </w:t>
      </w:r>
      <w:r w:rsidR="004D43FC">
        <w:rPr>
          <w:rFonts w:ascii="Arial" w:hAnsi="Arial" w:cs="Arial"/>
          <w:b w:val="0"/>
          <w:bCs/>
        </w:rPr>
        <w:t>–</w:t>
      </w:r>
      <w:r>
        <w:rPr>
          <w:rFonts w:ascii="Arial" w:hAnsi="Arial" w:cs="Arial"/>
          <w:b w:val="0"/>
          <w:bCs/>
        </w:rPr>
        <w:t xml:space="preserve"> </w:t>
      </w:r>
      <w:r w:rsidR="004D43FC">
        <w:rPr>
          <w:rFonts w:ascii="Arial" w:hAnsi="Arial" w:cs="Arial"/>
          <w:b w:val="0"/>
          <w:bCs/>
        </w:rPr>
        <w:t>Image Reconstruction Tool with OpenCV</w:t>
      </w:r>
      <w:r w:rsidRPr="00D220B1">
        <w:rPr>
          <w:rFonts w:ascii="Arial" w:hAnsi="Arial" w:cs="Arial"/>
          <w:b w:val="0"/>
        </w:rPr>
        <w:tab/>
      </w:r>
    </w:p>
    <w:p w14:paraId="11718EF0" w14:textId="4F86F6C2" w:rsidR="00623431" w:rsidRPr="00D220B1" w:rsidRDefault="00623431" w:rsidP="00623431">
      <w:pPr>
        <w:tabs>
          <w:tab w:val="right" w:pos="10800"/>
        </w:tabs>
        <w:rPr>
          <w:rFonts w:ascii="Arial" w:hAnsi="Arial" w:cs="Arial"/>
          <w:sz w:val="20"/>
        </w:rPr>
      </w:pPr>
      <w:r w:rsidRPr="00F237A5">
        <w:rPr>
          <w:rFonts w:ascii="Arial" w:hAnsi="Arial" w:cs="Arial"/>
          <w:bCs/>
          <w:sz w:val="20"/>
        </w:rPr>
        <w:t>https://github.com/liDavidM21/</w:t>
      </w:r>
      <w:r w:rsidR="004D43FC" w:rsidRPr="004D43FC">
        <w:rPr>
          <w:rFonts w:ascii="Arial" w:hAnsi="Arial" w:cs="Arial"/>
          <w:bCs/>
          <w:sz w:val="20"/>
        </w:rPr>
        <w:t>Image-Inpainting</w:t>
      </w:r>
      <w:r w:rsidRPr="00D220B1">
        <w:rPr>
          <w:rFonts w:ascii="Arial" w:hAnsi="Arial" w:cs="Arial"/>
          <w:b/>
          <w:sz w:val="20"/>
        </w:rPr>
        <w:tab/>
      </w:r>
      <w:r w:rsidR="004D43FC">
        <w:rPr>
          <w:rFonts w:ascii="Arial" w:hAnsi="Arial" w:cs="Arial"/>
          <w:sz w:val="20"/>
        </w:rPr>
        <w:t>02</w:t>
      </w:r>
      <w:r>
        <w:rPr>
          <w:rFonts w:ascii="Arial" w:hAnsi="Arial" w:cs="Arial"/>
          <w:sz w:val="20"/>
        </w:rPr>
        <w:t>/2018 – 0</w:t>
      </w:r>
      <w:r w:rsidR="004D43FC">
        <w:rPr>
          <w:rFonts w:ascii="Arial" w:hAnsi="Arial" w:cs="Arial"/>
          <w:sz w:val="20"/>
        </w:rPr>
        <w:t>4</w:t>
      </w:r>
      <w:r>
        <w:rPr>
          <w:rFonts w:ascii="Arial" w:hAnsi="Arial" w:cs="Arial"/>
          <w:sz w:val="20"/>
        </w:rPr>
        <w:t>/201</w:t>
      </w:r>
      <w:r w:rsidR="004D43FC">
        <w:rPr>
          <w:rFonts w:ascii="Arial" w:hAnsi="Arial" w:cs="Arial"/>
          <w:sz w:val="20"/>
        </w:rPr>
        <w:t>8</w:t>
      </w:r>
    </w:p>
    <w:p w14:paraId="209D095C" w14:textId="72A378D1" w:rsidR="00A77BEC" w:rsidRDefault="00521BA9" w:rsidP="00A77BEC">
      <w:pPr>
        <w:numPr>
          <w:ilvl w:val="0"/>
          <w:numId w:val="3"/>
        </w:numPr>
        <w:tabs>
          <w:tab w:val="clear" w:pos="927"/>
          <w:tab w:val="num" w:pos="720"/>
          <w:tab w:val="right" w:pos="1080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Computer Vision</w:t>
      </w:r>
      <w:r w:rsidR="00623431">
        <w:rPr>
          <w:rFonts w:ascii="Arial" w:hAnsi="Arial" w:cs="Arial"/>
          <w:sz w:val="20"/>
        </w:rPr>
        <w:t xml:space="preserve">: </w:t>
      </w:r>
      <w:r w:rsidR="00D65AB3" w:rsidRPr="000E6D58">
        <w:rPr>
          <w:rFonts w:ascii="Arial" w:hAnsi="Arial" w:cs="Arial"/>
          <w:sz w:val="20"/>
        </w:rPr>
        <w:t>Participated</w:t>
      </w:r>
      <w:r>
        <w:rPr>
          <w:rFonts w:ascii="Arial" w:hAnsi="Arial" w:cs="Arial"/>
          <w:sz w:val="20"/>
        </w:rPr>
        <w:t xml:space="preserve"> in creating a tool that removes</w:t>
      </w:r>
      <w:r w:rsidRPr="00D65AB3">
        <w:rPr>
          <w:rFonts w:ascii="Arial" w:hAnsi="Arial" w:cs="Arial"/>
          <w:color w:val="FF0000"/>
          <w:sz w:val="20"/>
        </w:rPr>
        <w:t xml:space="preserve"> </w:t>
      </w:r>
      <w:r w:rsidRPr="000E6D58">
        <w:rPr>
          <w:rFonts w:ascii="Arial" w:hAnsi="Arial" w:cs="Arial"/>
          <w:sz w:val="20"/>
        </w:rPr>
        <w:t xml:space="preserve">selected </w:t>
      </w:r>
      <w:r>
        <w:rPr>
          <w:rFonts w:ascii="Arial" w:hAnsi="Arial" w:cs="Arial"/>
          <w:sz w:val="20"/>
        </w:rPr>
        <w:t>objects from a picture. Responsible for i</w:t>
      </w:r>
      <w:r w:rsidR="004D43FC">
        <w:rPr>
          <w:rFonts w:ascii="Arial" w:hAnsi="Arial" w:cs="Arial"/>
          <w:sz w:val="20"/>
        </w:rPr>
        <w:t>mplement</w:t>
      </w:r>
      <w:r>
        <w:rPr>
          <w:rFonts w:ascii="Arial" w:hAnsi="Arial" w:cs="Arial"/>
          <w:sz w:val="20"/>
        </w:rPr>
        <w:t xml:space="preserve">ing, using OpenCV and NumPy, </w:t>
      </w:r>
      <w:r w:rsidR="004D43FC">
        <w:rPr>
          <w:rFonts w:ascii="Arial" w:hAnsi="Arial" w:cs="Arial"/>
          <w:sz w:val="20"/>
        </w:rPr>
        <w:t xml:space="preserve">three core functions that find the best substitute </w:t>
      </w:r>
      <w:r>
        <w:rPr>
          <w:rFonts w:ascii="Arial" w:hAnsi="Arial" w:cs="Arial"/>
          <w:sz w:val="20"/>
        </w:rPr>
        <w:t>for the missing pixel.</w:t>
      </w:r>
    </w:p>
    <w:p w14:paraId="05325767" w14:textId="77777777" w:rsidR="00521BA9" w:rsidRPr="004D43FC" w:rsidRDefault="00521BA9" w:rsidP="00521BA9">
      <w:pPr>
        <w:tabs>
          <w:tab w:val="right" w:pos="10800"/>
        </w:tabs>
        <w:rPr>
          <w:rFonts w:ascii="Arial" w:hAnsi="Arial" w:cs="Arial"/>
          <w:sz w:val="20"/>
        </w:rPr>
      </w:pPr>
    </w:p>
    <w:p w14:paraId="437CC6FE" w14:textId="77777777" w:rsidR="00A77BEC" w:rsidRPr="0067709A" w:rsidRDefault="00A77BEC" w:rsidP="00A77BEC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jc w:val="center"/>
        <w:rPr>
          <w:rFonts w:ascii="Arial" w:hAnsi="Arial" w:cs="Arial"/>
          <w:bCs/>
          <w:szCs w:val="24"/>
        </w:rPr>
      </w:pPr>
      <w:r w:rsidRPr="0067709A">
        <w:rPr>
          <w:rFonts w:ascii="Arial" w:hAnsi="Arial" w:cs="Arial"/>
          <w:bCs/>
          <w:szCs w:val="24"/>
        </w:rPr>
        <w:t>ADDITIONAL INFORMATION</w:t>
      </w:r>
    </w:p>
    <w:p w14:paraId="24EADD6F" w14:textId="77777777" w:rsidR="00A77BEC" w:rsidRPr="00D220B1" w:rsidRDefault="00A77BEC" w:rsidP="00A77BEC">
      <w:pPr>
        <w:pStyle w:val="BodyText"/>
        <w:tabs>
          <w:tab w:val="right" w:pos="10800"/>
        </w:tabs>
        <w:spacing w:after="0"/>
        <w:rPr>
          <w:rFonts w:ascii="Arial" w:hAnsi="Arial" w:cs="Arial"/>
          <w:sz w:val="20"/>
        </w:rPr>
      </w:pPr>
    </w:p>
    <w:p w14:paraId="17F002E2" w14:textId="58808B9B" w:rsidR="00A77BEC" w:rsidRPr="00D220B1" w:rsidRDefault="00791099" w:rsidP="00F623F7">
      <w:pPr>
        <w:numPr>
          <w:ilvl w:val="0"/>
          <w:numId w:val="4"/>
        </w:numPr>
        <w:tabs>
          <w:tab w:val="right" w:pos="1080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 w:rsidR="00A77BEC" w:rsidRPr="00674301">
        <w:rPr>
          <w:rFonts w:ascii="Arial" w:hAnsi="Arial" w:cs="Arial"/>
          <w:sz w:val="20"/>
        </w:rPr>
        <w:instrText>MACROBUTTON DoFieldClick</w:instrText>
      </w:r>
      <w:r w:rsidR="00A77BEC">
        <w:rPr>
          <w:rFonts w:ascii="Arial" w:hAnsi="Arial" w:cs="Arial"/>
          <w:sz w:val="20"/>
        </w:rPr>
        <w:instrText xml:space="preserve"> </w:instrText>
      </w:r>
      <w:r w:rsidR="00A77BEC" w:rsidRPr="00D220B1">
        <w:rPr>
          <w:rFonts w:ascii="Arial" w:hAnsi="Arial" w:cs="Arial"/>
          <w:sz w:val="20"/>
        </w:rPr>
        <w:instrText>Languages</w:instrText>
      </w:r>
      <w:r>
        <w:rPr>
          <w:rFonts w:ascii="Arial" w:hAnsi="Arial" w:cs="Arial"/>
          <w:sz w:val="20"/>
        </w:rPr>
        <w:fldChar w:fldCharType="end"/>
      </w:r>
      <w:r w:rsidR="00A77BEC">
        <w:rPr>
          <w:rFonts w:ascii="Arial" w:hAnsi="Arial" w:cs="Arial"/>
          <w:sz w:val="20"/>
        </w:rPr>
        <w:t xml:space="preserve">: </w:t>
      </w:r>
      <w:r w:rsidR="00F623F7">
        <w:rPr>
          <w:rFonts w:ascii="Arial" w:hAnsi="Arial" w:cs="Arial"/>
          <w:sz w:val="20"/>
        </w:rPr>
        <w:t xml:space="preserve">English, </w:t>
      </w:r>
      <w:r w:rsidR="00F623F7" w:rsidRPr="000E6D58">
        <w:rPr>
          <w:rFonts w:ascii="Arial" w:hAnsi="Arial" w:cs="Arial"/>
          <w:sz w:val="20"/>
        </w:rPr>
        <w:t>Mandarin</w:t>
      </w:r>
      <w:r w:rsidR="00D65AB3" w:rsidRPr="000E6D58">
        <w:rPr>
          <w:rFonts w:ascii="Arial" w:hAnsi="Arial" w:cs="Arial"/>
          <w:sz w:val="20"/>
        </w:rPr>
        <w:t xml:space="preserve"> Chinese</w:t>
      </w:r>
    </w:p>
    <w:p w14:paraId="568DE25C" w14:textId="7A386247" w:rsidR="001145EB" w:rsidRPr="00F623F7" w:rsidRDefault="00791099" w:rsidP="00F623F7">
      <w:pPr>
        <w:numPr>
          <w:ilvl w:val="0"/>
          <w:numId w:val="4"/>
        </w:numPr>
        <w:tabs>
          <w:tab w:val="right" w:pos="1080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 w:rsidR="00A77BEC" w:rsidRPr="00674301">
        <w:rPr>
          <w:rFonts w:ascii="Arial" w:hAnsi="Arial" w:cs="Arial"/>
          <w:sz w:val="20"/>
        </w:rPr>
        <w:instrText>MACROBUTTON DoFieldClick</w:instrText>
      </w:r>
      <w:r w:rsidR="00A77BEC">
        <w:rPr>
          <w:rFonts w:ascii="Arial" w:hAnsi="Arial" w:cs="Arial"/>
          <w:sz w:val="20"/>
        </w:rPr>
        <w:instrText xml:space="preserve"> Interests</w:instrText>
      </w:r>
      <w:r>
        <w:rPr>
          <w:rFonts w:ascii="Arial" w:hAnsi="Arial" w:cs="Arial"/>
          <w:sz w:val="20"/>
        </w:rPr>
        <w:fldChar w:fldCharType="end"/>
      </w:r>
      <w:r w:rsidR="00A77BEC" w:rsidRPr="00D220B1">
        <w:rPr>
          <w:rFonts w:ascii="Arial" w:hAnsi="Arial" w:cs="Arial"/>
          <w:sz w:val="20"/>
        </w:rPr>
        <w:t xml:space="preserve">: </w:t>
      </w:r>
      <w:r w:rsidR="00F623F7">
        <w:rPr>
          <w:rFonts w:ascii="Arial" w:hAnsi="Arial" w:cs="Arial"/>
          <w:sz w:val="20"/>
        </w:rPr>
        <w:t>Game Design, Computer Vision, Web Development</w:t>
      </w:r>
    </w:p>
    <w:sectPr w:rsidR="001145EB" w:rsidRPr="00F623F7" w:rsidSect="00CA32BA">
      <w:pgSz w:w="12240" w:h="15840" w:code="1"/>
      <w:pgMar w:top="630" w:right="720" w:bottom="720" w:left="720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4CF47" w14:textId="77777777" w:rsidR="005D2EEB" w:rsidRDefault="005D2EEB">
      <w:r>
        <w:separator/>
      </w:r>
    </w:p>
  </w:endnote>
  <w:endnote w:type="continuationSeparator" w:id="0">
    <w:p w14:paraId="49279DAD" w14:textId="77777777" w:rsidR="005D2EEB" w:rsidRDefault="005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0F97E" w14:textId="77777777" w:rsidR="005D2EEB" w:rsidRDefault="005D2EEB">
      <w:r>
        <w:separator/>
      </w:r>
    </w:p>
  </w:footnote>
  <w:footnote w:type="continuationSeparator" w:id="0">
    <w:p w14:paraId="13DEE073" w14:textId="77777777" w:rsidR="005D2EEB" w:rsidRDefault="005D2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0C0"/>
    <w:multiLevelType w:val="hybridMultilevel"/>
    <w:tmpl w:val="9454EC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5C3A"/>
    <w:multiLevelType w:val="hybridMultilevel"/>
    <w:tmpl w:val="AB1CD8C0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039EA"/>
    <w:multiLevelType w:val="hybridMultilevel"/>
    <w:tmpl w:val="FBBCEF4E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D4EFD"/>
    <w:multiLevelType w:val="hybridMultilevel"/>
    <w:tmpl w:val="F4D425FE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710DC"/>
    <w:multiLevelType w:val="hybridMultilevel"/>
    <w:tmpl w:val="024431BE"/>
    <w:lvl w:ilvl="0" w:tplc="E9F4D5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E0E1D"/>
    <w:multiLevelType w:val="hybridMultilevel"/>
    <w:tmpl w:val="C9B22502"/>
    <w:lvl w:ilvl="0" w:tplc="383EEB88">
      <w:start w:val="1"/>
      <w:numFmt w:val="bullet"/>
      <w:lvlText w:val="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b/>
        <w:sz w:val="24"/>
        <w:szCs w:val="24"/>
      </w:rPr>
    </w:lvl>
    <w:lvl w:ilvl="1" w:tplc="7C3C9472">
      <w:start w:val="1"/>
      <w:numFmt w:val="bullet"/>
      <w:lvlText w:val="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/>
        <w:color w:val="auto"/>
        <w:sz w:val="15"/>
      </w:rPr>
    </w:lvl>
    <w:lvl w:ilvl="2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DB35EB4"/>
    <w:multiLevelType w:val="hybridMultilevel"/>
    <w:tmpl w:val="8E40B90E"/>
    <w:lvl w:ilvl="0" w:tplc="BA4436A4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234D1"/>
    <w:multiLevelType w:val="hybridMultilevel"/>
    <w:tmpl w:val="01E2B490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0601E"/>
    <w:multiLevelType w:val="hybridMultilevel"/>
    <w:tmpl w:val="54C47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A28B8"/>
    <w:multiLevelType w:val="hybridMultilevel"/>
    <w:tmpl w:val="8A3CCAE4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A4B88"/>
    <w:multiLevelType w:val="hybridMultilevel"/>
    <w:tmpl w:val="C19E5DC8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E3C28"/>
    <w:multiLevelType w:val="hybridMultilevel"/>
    <w:tmpl w:val="A61E3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47C50B4"/>
    <w:multiLevelType w:val="hybridMultilevel"/>
    <w:tmpl w:val="935A5154"/>
    <w:lvl w:ilvl="0" w:tplc="91F6F320">
      <w:start w:val="1"/>
      <w:numFmt w:val="bullet"/>
      <w:lvlText w:val="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4"/>
        <w:szCs w:val="24"/>
      </w:rPr>
    </w:lvl>
    <w:lvl w:ilvl="1" w:tplc="0666BF9E">
      <w:start w:val="1"/>
      <w:numFmt w:val="bullet"/>
      <w:lvlText w:val="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/>
        <w:color w:val="auto"/>
        <w:sz w:val="15"/>
      </w:rPr>
    </w:lvl>
    <w:lvl w:ilvl="2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8EE6DB6"/>
    <w:multiLevelType w:val="hybridMultilevel"/>
    <w:tmpl w:val="7E701E26"/>
    <w:lvl w:ilvl="0" w:tplc="0FCA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96159"/>
    <w:multiLevelType w:val="hybridMultilevel"/>
    <w:tmpl w:val="B686D9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D7DE9"/>
    <w:multiLevelType w:val="hybridMultilevel"/>
    <w:tmpl w:val="6DCA6B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9C33CA"/>
    <w:multiLevelType w:val="hybridMultilevel"/>
    <w:tmpl w:val="1678551A"/>
    <w:lvl w:ilvl="0" w:tplc="4FF876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B724E"/>
    <w:multiLevelType w:val="hybridMultilevel"/>
    <w:tmpl w:val="B8C60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5"/>
  </w:num>
  <w:num w:numId="5">
    <w:abstractNumId w:val="10"/>
  </w:num>
  <w:num w:numId="6">
    <w:abstractNumId w:val="4"/>
  </w:num>
  <w:num w:numId="7">
    <w:abstractNumId w:val="16"/>
  </w:num>
  <w:num w:numId="8">
    <w:abstractNumId w:val="12"/>
  </w:num>
  <w:num w:numId="9">
    <w:abstractNumId w:val="11"/>
  </w:num>
  <w:num w:numId="10">
    <w:abstractNumId w:val="2"/>
  </w:num>
  <w:num w:numId="11">
    <w:abstractNumId w:val="1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7"/>
  </w:num>
  <w:num w:numId="15">
    <w:abstractNumId w:val="13"/>
  </w:num>
  <w:num w:numId="16">
    <w:abstractNumId w:val="6"/>
  </w:num>
  <w:num w:numId="17">
    <w:abstractNumId w:val="19"/>
  </w:num>
  <w:num w:numId="18">
    <w:abstractNumId w:val="0"/>
  </w:num>
  <w:num w:numId="19">
    <w:abstractNumId w:val="18"/>
  </w:num>
  <w:num w:numId="20">
    <w:abstractNumId w:val="7"/>
  </w:num>
  <w:num w:numId="21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051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4B"/>
    <w:rsid w:val="0001242C"/>
    <w:rsid w:val="000417D3"/>
    <w:rsid w:val="00063E36"/>
    <w:rsid w:val="00091A7E"/>
    <w:rsid w:val="000A0DAD"/>
    <w:rsid w:val="000A51ED"/>
    <w:rsid w:val="000C0F3E"/>
    <w:rsid w:val="000C645F"/>
    <w:rsid w:val="000D34DD"/>
    <w:rsid w:val="000D3FBB"/>
    <w:rsid w:val="000E69AA"/>
    <w:rsid w:val="000E6D58"/>
    <w:rsid w:val="00101469"/>
    <w:rsid w:val="00103EA1"/>
    <w:rsid w:val="001145EB"/>
    <w:rsid w:val="001169A3"/>
    <w:rsid w:val="0012058C"/>
    <w:rsid w:val="00131561"/>
    <w:rsid w:val="0014282C"/>
    <w:rsid w:val="00147FF4"/>
    <w:rsid w:val="00153552"/>
    <w:rsid w:val="001A6DD2"/>
    <w:rsid w:val="001C0EF3"/>
    <w:rsid w:val="001D474D"/>
    <w:rsid w:val="001E7A18"/>
    <w:rsid w:val="00220E33"/>
    <w:rsid w:val="00230879"/>
    <w:rsid w:val="00235BBC"/>
    <w:rsid w:val="00256EE8"/>
    <w:rsid w:val="00262C10"/>
    <w:rsid w:val="00277D24"/>
    <w:rsid w:val="00296B73"/>
    <w:rsid w:val="002E31C3"/>
    <w:rsid w:val="002E499A"/>
    <w:rsid w:val="002E4E71"/>
    <w:rsid w:val="00343182"/>
    <w:rsid w:val="00345B74"/>
    <w:rsid w:val="00351389"/>
    <w:rsid w:val="0039656D"/>
    <w:rsid w:val="003A7CAA"/>
    <w:rsid w:val="003C5D73"/>
    <w:rsid w:val="003E644E"/>
    <w:rsid w:val="003F65E2"/>
    <w:rsid w:val="004131DF"/>
    <w:rsid w:val="0043599C"/>
    <w:rsid w:val="00435C4C"/>
    <w:rsid w:val="00472D59"/>
    <w:rsid w:val="00482B37"/>
    <w:rsid w:val="004853DF"/>
    <w:rsid w:val="0049664B"/>
    <w:rsid w:val="00497529"/>
    <w:rsid w:val="004D43FC"/>
    <w:rsid w:val="004F7BBA"/>
    <w:rsid w:val="00503A01"/>
    <w:rsid w:val="00520744"/>
    <w:rsid w:val="00521BA9"/>
    <w:rsid w:val="00541689"/>
    <w:rsid w:val="00541D8F"/>
    <w:rsid w:val="0058556B"/>
    <w:rsid w:val="0059297B"/>
    <w:rsid w:val="005A59FF"/>
    <w:rsid w:val="005B332A"/>
    <w:rsid w:val="005D2EEB"/>
    <w:rsid w:val="005E2FA4"/>
    <w:rsid w:val="00602FBA"/>
    <w:rsid w:val="006037A5"/>
    <w:rsid w:val="00623431"/>
    <w:rsid w:val="00646316"/>
    <w:rsid w:val="0065711C"/>
    <w:rsid w:val="00674301"/>
    <w:rsid w:val="0067709A"/>
    <w:rsid w:val="006B446B"/>
    <w:rsid w:val="006C2CB5"/>
    <w:rsid w:val="006E351C"/>
    <w:rsid w:val="0074624C"/>
    <w:rsid w:val="00760A1A"/>
    <w:rsid w:val="00763382"/>
    <w:rsid w:val="007828D0"/>
    <w:rsid w:val="00791099"/>
    <w:rsid w:val="007911F4"/>
    <w:rsid w:val="007A7323"/>
    <w:rsid w:val="007B6E69"/>
    <w:rsid w:val="007E3D76"/>
    <w:rsid w:val="00806E3D"/>
    <w:rsid w:val="00822A7F"/>
    <w:rsid w:val="008262B6"/>
    <w:rsid w:val="00826FB4"/>
    <w:rsid w:val="008327EE"/>
    <w:rsid w:val="0084697D"/>
    <w:rsid w:val="008544F8"/>
    <w:rsid w:val="00883C79"/>
    <w:rsid w:val="00885693"/>
    <w:rsid w:val="0089323F"/>
    <w:rsid w:val="0089493C"/>
    <w:rsid w:val="008A467D"/>
    <w:rsid w:val="008B0DE7"/>
    <w:rsid w:val="008B34BF"/>
    <w:rsid w:val="008B4661"/>
    <w:rsid w:val="008D5F80"/>
    <w:rsid w:val="008E49D4"/>
    <w:rsid w:val="00915260"/>
    <w:rsid w:val="0092092C"/>
    <w:rsid w:val="00933D84"/>
    <w:rsid w:val="00963F17"/>
    <w:rsid w:val="009705FA"/>
    <w:rsid w:val="009979E1"/>
    <w:rsid w:val="009A4881"/>
    <w:rsid w:val="009B39F8"/>
    <w:rsid w:val="00A16ACA"/>
    <w:rsid w:val="00A24934"/>
    <w:rsid w:val="00A375A6"/>
    <w:rsid w:val="00A627B6"/>
    <w:rsid w:val="00A735EB"/>
    <w:rsid w:val="00A77BEC"/>
    <w:rsid w:val="00A8206E"/>
    <w:rsid w:val="00AC7988"/>
    <w:rsid w:val="00AD6069"/>
    <w:rsid w:val="00AD61D2"/>
    <w:rsid w:val="00AE2D2B"/>
    <w:rsid w:val="00B23D33"/>
    <w:rsid w:val="00B23FB7"/>
    <w:rsid w:val="00B55C6A"/>
    <w:rsid w:val="00B57CF3"/>
    <w:rsid w:val="00B714BA"/>
    <w:rsid w:val="00B85BB1"/>
    <w:rsid w:val="00BA2AEA"/>
    <w:rsid w:val="00BB748F"/>
    <w:rsid w:val="00BC3E62"/>
    <w:rsid w:val="00BC6D12"/>
    <w:rsid w:val="00BD0C78"/>
    <w:rsid w:val="00BD16BD"/>
    <w:rsid w:val="00BF5F80"/>
    <w:rsid w:val="00C12630"/>
    <w:rsid w:val="00C13A10"/>
    <w:rsid w:val="00C17DC2"/>
    <w:rsid w:val="00C51B08"/>
    <w:rsid w:val="00C66D84"/>
    <w:rsid w:val="00C67311"/>
    <w:rsid w:val="00CA32BA"/>
    <w:rsid w:val="00CB188E"/>
    <w:rsid w:val="00CB74C7"/>
    <w:rsid w:val="00CC4222"/>
    <w:rsid w:val="00CE72AB"/>
    <w:rsid w:val="00CF27BF"/>
    <w:rsid w:val="00D220B1"/>
    <w:rsid w:val="00D65AB3"/>
    <w:rsid w:val="00DB755E"/>
    <w:rsid w:val="00DD04BC"/>
    <w:rsid w:val="00DE6C0E"/>
    <w:rsid w:val="00DF02A0"/>
    <w:rsid w:val="00E14F3E"/>
    <w:rsid w:val="00E26D8D"/>
    <w:rsid w:val="00E51827"/>
    <w:rsid w:val="00E5591C"/>
    <w:rsid w:val="00E81369"/>
    <w:rsid w:val="00F237A5"/>
    <w:rsid w:val="00F26A7C"/>
    <w:rsid w:val="00F405C2"/>
    <w:rsid w:val="00F555A8"/>
    <w:rsid w:val="00F61A22"/>
    <w:rsid w:val="00F623F7"/>
    <w:rsid w:val="00F75DF1"/>
    <w:rsid w:val="00F80FF3"/>
    <w:rsid w:val="00F87D2F"/>
    <w:rsid w:val="00F96A32"/>
    <w:rsid w:val="00FA2830"/>
    <w:rsid w:val="00FA4035"/>
    <w:rsid w:val="00FC073F"/>
    <w:rsid w:val="00FD639C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9F67D6"/>
  <w15:docId w15:val="{C02CA289-AAE1-420B-9924-0769C163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3182"/>
    <w:rPr>
      <w:sz w:val="24"/>
    </w:rPr>
  </w:style>
  <w:style w:type="paragraph" w:styleId="Heading1">
    <w:name w:val="heading 1"/>
    <w:basedOn w:val="Normal"/>
    <w:next w:val="Normal"/>
    <w:qFormat/>
    <w:locked/>
    <w:rsid w:val="00343182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Heading2">
    <w:name w:val="heading 2"/>
    <w:basedOn w:val="Normal"/>
    <w:next w:val="Normal"/>
    <w:qFormat/>
    <w:locked/>
    <w:rsid w:val="00343182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Heading3">
    <w:name w:val="heading 3"/>
    <w:basedOn w:val="Normal"/>
    <w:next w:val="Normal"/>
    <w:qFormat/>
    <w:locked/>
    <w:rsid w:val="00343182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locked/>
    <w:rsid w:val="00343182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locked/>
    <w:rsid w:val="00343182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locked/>
    <w:rsid w:val="00343182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Heading7">
    <w:name w:val="heading 7"/>
    <w:basedOn w:val="Normal"/>
    <w:next w:val="Normal"/>
    <w:qFormat/>
    <w:locked/>
    <w:rsid w:val="00343182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qFormat/>
    <w:locked/>
    <w:rsid w:val="00343182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locked/>
    <w:rsid w:val="00343182"/>
    <w:pPr>
      <w:jc w:val="center"/>
    </w:pPr>
    <w:rPr>
      <w:rFonts w:ascii="Arial Narrow" w:eastAsia="Times New Roman" w:hAnsi="Arial Narrow"/>
      <w:b/>
      <w:sz w:val="36"/>
    </w:rPr>
  </w:style>
  <w:style w:type="paragraph" w:styleId="BodyTextIndent">
    <w:name w:val="Body Text Indent"/>
    <w:basedOn w:val="Normal"/>
    <w:locked/>
    <w:rsid w:val="00343182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BodyTextIndent3">
    <w:name w:val="Body Text Indent 3"/>
    <w:basedOn w:val="Normal"/>
    <w:locked/>
    <w:rsid w:val="00343182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Hyperlink">
    <w:name w:val="Hyperlink"/>
    <w:basedOn w:val="DefaultParagraphFont"/>
    <w:locked/>
    <w:rsid w:val="00343182"/>
    <w:rPr>
      <w:color w:val="0000FF"/>
      <w:u w:val="single"/>
    </w:rPr>
  </w:style>
  <w:style w:type="paragraph" w:styleId="BodyText">
    <w:name w:val="Body Text"/>
    <w:basedOn w:val="Normal"/>
    <w:locked/>
    <w:rsid w:val="00343182"/>
    <w:pPr>
      <w:spacing w:after="120"/>
    </w:pPr>
  </w:style>
  <w:style w:type="paragraph" w:styleId="BodyText2">
    <w:name w:val="Body Text 2"/>
    <w:basedOn w:val="Normal"/>
    <w:locked/>
    <w:rsid w:val="00343182"/>
    <w:rPr>
      <w:rFonts w:ascii="Times New Roman" w:hAnsi="Times New Roman"/>
      <w:i/>
      <w:sz w:val="20"/>
    </w:rPr>
  </w:style>
  <w:style w:type="paragraph" w:styleId="Header">
    <w:name w:val="header"/>
    <w:basedOn w:val="Normal"/>
    <w:link w:val="HeaderChar"/>
    <w:uiPriority w:val="99"/>
    <w:locked/>
    <w:rsid w:val="005929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ocked/>
    <w:rsid w:val="0059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AEA"/>
    <w:rPr>
      <w:sz w:val="24"/>
    </w:rPr>
  </w:style>
  <w:style w:type="paragraph" w:styleId="BalloonText">
    <w:name w:val="Balloon Text"/>
    <w:basedOn w:val="Normal"/>
    <w:link w:val="BalloonTextChar"/>
    <w:locked/>
    <w:rsid w:val="00BA2A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2A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5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2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shuo.li@mail.utoronto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rs34\LOCALS~1\Temp\Tepper-Resume-Template-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FA824-877C-48C6-A86E-4FA9DC29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Tepper-Resume-Template-A.dot</Template>
  <TotalTime>4</TotalTime>
  <Pages>1</Pages>
  <Words>354</Words>
  <Characters>2608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these rules to create your Tepper Formatted Resume</vt:lpstr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these rules to create your Tepper Formatted Resume</dc:title>
  <dc:subject>Resume Writing</dc:subject>
  <dc:creator>Tepper User</dc:creator>
  <dc:description>Finalized 8-21-07</dc:description>
  <cp:lastModifiedBy>Wenshuo Li</cp:lastModifiedBy>
  <cp:revision>4</cp:revision>
  <cp:lastPrinted>2012-05-03T19:54:00Z</cp:lastPrinted>
  <dcterms:created xsi:type="dcterms:W3CDTF">2019-10-17T01:59:00Z</dcterms:created>
  <dcterms:modified xsi:type="dcterms:W3CDTF">2019-10-25T01:44:00Z</dcterms:modified>
</cp:coreProperties>
</file>